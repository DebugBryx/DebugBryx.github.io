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2E845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EA40A42" wp14:editId="462A5015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5FE2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12F7DF36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73658D6F" w14:textId="77777777" w:rsidR="007E7320" w:rsidRDefault="007E7320" w:rsidP="004408D7">
            <w:pPr>
              <w:pStyle w:val="Subtitle"/>
              <w:rPr>
                <w:noProof/>
              </w:rPr>
            </w:pPr>
          </w:p>
          <w:p w14:paraId="19EFCA85" w14:textId="77777777" w:rsidR="00B1227E" w:rsidRDefault="007E7320" w:rsidP="004408D7">
            <w:pPr>
              <w:pStyle w:val="Subtitle"/>
            </w:pPr>
            <w:r>
              <w:rPr>
                <w:noProof/>
              </w:rPr>
              <w:drawing>
                <wp:inline distT="0" distB="0" distL="0" distR="0" wp14:anchorId="604F01C1" wp14:editId="520337EE">
                  <wp:extent cx="2156460" cy="2308860"/>
                  <wp:effectExtent l="0" t="0" r="0" b="0"/>
                  <wp:docPr id="2102065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65798" name="Picture 210206579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68"/>
                          <a:stretch/>
                        </pic:blipFill>
                        <pic:spPr bwMode="auto">
                          <a:xfrm>
                            <a:off x="0" y="0"/>
                            <a:ext cx="2156460" cy="230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F391913" w14:textId="77777777" w:rsidR="00B1227E" w:rsidRDefault="00B1227E" w:rsidP="00EE259E"/>
        </w:tc>
        <w:tc>
          <w:tcPr>
            <w:tcW w:w="5534" w:type="dxa"/>
          </w:tcPr>
          <w:p w14:paraId="6C83AFB0" w14:textId="77777777" w:rsidR="00B1227E" w:rsidRPr="00B20D41" w:rsidRDefault="007E7320" w:rsidP="00CF61BE">
            <w:pPr>
              <w:pStyle w:val="Subtitle"/>
            </w:pPr>
            <w:r w:rsidRPr="007E7320">
              <w:t>Web Developer/Application Developer</w:t>
            </w:r>
          </w:p>
        </w:tc>
      </w:tr>
      <w:tr w:rsidR="00B1227E" w14:paraId="6221B795" w14:textId="77777777" w:rsidTr="00B1227E">
        <w:trPr>
          <w:trHeight w:val="4715"/>
        </w:trPr>
        <w:tc>
          <w:tcPr>
            <w:tcW w:w="4410" w:type="dxa"/>
            <w:vMerge/>
          </w:tcPr>
          <w:p w14:paraId="4A3AE03A" w14:textId="77777777" w:rsidR="00B1227E" w:rsidRPr="008C6805" w:rsidRDefault="00B1227E" w:rsidP="00EE259E"/>
        </w:tc>
        <w:tc>
          <w:tcPr>
            <w:tcW w:w="270" w:type="dxa"/>
          </w:tcPr>
          <w:p w14:paraId="4FB8E118" w14:textId="77777777" w:rsidR="00B1227E" w:rsidRDefault="00B1227E" w:rsidP="00EE259E"/>
        </w:tc>
        <w:tc>
          <w:tcPr>
            <w:tcW w:w="5534" w:type="dxa"/>
          </w:tcPr>
          <w:p w14:paraId="02A02F43" w14:textId="77777777" w:rsidR="00B1227E" w:rsidRDefault="007E7320" w:rsidP="00EE259E">
            <w:pPr>
              <w:pStyle w:val="Title"/>
            </w:pPr>
            <w:r>
              <w:t>Bryan M. Talisik</w:t>
            </w:r>
          </w:p>
          <w:p w14:paraId="5641D323" w14:textId="77777777" w:rsidR="00B1227E" w:rsidRDefault="00F902AC" w:rsidP="00EE259E">
            <w:pPr>
              <w:pStyle w:val="Heading1"/>
            </w:pPr>
            <w:sdt>
              <w:sdtPr>
                <w:id w:val="2074003189"/>
                <w:placeholder>
                  <w:docPart w:val="8BD0A84789D64AC898B99ADFB2A42970"/>
                </w:placeholder>
                <w:temporary/>
                <w:showingPlcHdr/>
                <w15:appearance w15:val="hidden"/>
              </w:sdtPr>
              <w:sdtEndPr/>
              <w:sdtContent>
                <w:r w:rsidR="00B1227E" w:rsidRPr="002A61D3">
                  <w:t>Objective</w:t>
                </w:r>
              </w:sdtContent>
            </w:sdt>
          </w:p>
          <w:p w14:paraId="364DCF97" w14:textId="77777777" w:rsidR="00B1227E" w:rsidRPr="004700A9" w:rsidRDefault="007E7320" w:rsidP="00CF61BE">
            <w:pPr>
              <w:rPr>
                <w:b/>
                <w:bCs/>
              </w:rPr>
            </w:pPr>
            <w:r w:rsidRPr="007E7320">
              <w:rPr>
                <w:b/>
                <w:bCs/>
              </w:rPr>
              <w:t>Creative and detail-oriented Web Developer and Application Developer with experience in logo design and t-shirt layout design.</w:t>
            </w:r>
            <w:r>
              <w:rPr>
                <w:b/>
                <w:bCs/>
              </w:rPr>
              <w:t xml:space="preserve"> </w:t>
            </w:r>
            <w:r w:rsidRPr="007E7320">
              <w:rPr>
                <w:b/>
                <w:bCs/>
              </w:rPr>
              <w:t>Adept at transforming concepts into visually compelling designs and developing functional and responsive websites and applications.</w:t>
            </w:r>
          </w:p>
        </w:tc>
      </w:tr>
      <w:tr w:rsidR="00843C1C" w14:paraId="4E3936EB" w14:textId="77777777" w:rsidTr="00B1227E">
        <w:trPr>
          <w:trHeight w:val="8117"/>
        </w:trPr>
        <w:tc>
          <w:tcPr>
            <w:tcW w:w="4410" w:type="dxa"/>
          </w:tcPr>
          <w:p w14:paraId="428CC644" w14:textId="77777777" w:rsidR="00843C1C" w:rsidRDefault="00F902AC" w:rsidP="00EE259E">
            <w:pPr>
              <w:pStyle w:val="Subtitle"/>
            </w:pPr>
            <w:sdt>
              <w:sdtPr>
                <w:id w:val="-2058072072"/>
                <w:placeholder>
                  <w:docPart w:val="0CBF075468854E16A5F9495C3628BC68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Contact</w:t>
                </w:r>
              </w:sdtContent>
            </w:sdt>
          </w:p>
          <w:p w14:paraId="2D9EF133" w14:textId="77777777" w:rsidR="007E7320" w:rsidRDefault="007E7320" w:rsidP="00CF61BE">
            <w:hyperlink r:id="rId11" w:history="1">
              <w:r w:rsidRPr="00C80E8A">
                <w:rPr>
                  <w:rStyle w:val="Hyperlink"/>
                </w:rPr>
                <w:t>talisikbryan92@gmail.com</w:t>
              </w:r>
            </w:hyperlink>
          </w:p>
          <w:p w14:paraId="45980AD8" w14:textId="77777777" w:rsidR="007E7320" w:rsidRDefault="007E7320" w:rsidP="00CF61BE">
            <w:r>
              <w:t>09516547515</w:t>
            </w:r>
          </w:p>
          <w:p w14:paraId="74E4C7B9" w14:textId="77777777" w:rsidR="00843C1C" w:rsidRDefault="00F902AC" w:rsidP="00EE259E">
            <w:pPr>
              <w:pStyle w:val="Subtitle"/>
            </w:pPr>
            <w:sdt>
              <w:sdtPr>
                <w:id w:val="1415746174"/>
                <w:placeholder>
                  <w:docPart w:val="5A87625378E144C3A823C7F492FAC492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Education</w:t>
                </w:r>
              </w:sdtContent>
            </w:sdt>
          </w:p>
          <w:p w14:paraId="07CEFA73" w14:textId="77777777" w:rsidR="007E7320" w:rsidRDefault="007E7320" w:rsidP="00EE259E">
            <w:r>
              <w:t>Tangub City Global College (TCGC)</w:t>
            </w:r>
          </w:p>
          <w:p w14:paraId="2A6AB32B" w14:textId="77777777" w:rsidR="007E7320" w:rsidRDefault="007E7320" w:rsidP="00EE259E">
            <w:r>
              <w:t>-BSCS</w:t>
            </w:r>
          </w:p>
          <w:p w14:paraId="5A684499" w14:textId="77777777" w:rsidR="00843C1C" w:rsidRDefault="00F902AC" w:rsidP="00EE259E">
            <w:pPr>
              <w:pStyle w:val="Subtitle"/>
            </w:pPr>
            <w:sdt>
              <w:sdtPr>
                <w:id w:val="-1480222421"/>
                <w:placeholder>
                  <w:docPart w:val="4C643CD5BDC942279F165CAD73AE1D7B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010CFB">
                  <w:t>Skills</w:t>
                </w:r>
              </w:sdtContent>
            </w:sdt>
          </w:p>
          <w:p w14:paraId="6D1C8276" w14:textId="77777777" w:rsidR="00843C1C" w:rsidRDefault="007E7320" w:rsidP="00EE259E">
            <w:r w:rsidRPr="007E7320">
              <w:t>Web Development</w:t>
            </w:r>
          </w:p>
          <w:p w14:paraId="79C5E3BF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859819" wp14:editId="0028F3D8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42B99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7BF1265" w14:textId="77777777" w:rsidR="00843C1C" w:rsidRDefault="007E7320" w:rsidP="00EE259E">
            <w:r w:rsidRPr="007E7320">
              <w:t>T-shirt design</w:t>
            </w:r>
          </w:p>
          <w:p w14:paraId="383177D8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E1F4324" wp14:editId="505F9338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3AAC8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CCF7A6D" w14:textId="77777777" w:rsidR="00843C1C" w:rsidRDefault="007E7320" w:rsidP="00EE259E">
            <w:r w:rsidRPr="007E7320">
              <w:t>App Development</w:t>
            </w:r>
          </w:p>
          <w:p w14:paraId="1E988316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FBD15" wp14:editId="7425C47D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076527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BE9B483" w14:textId="77777777" w:rsidR="00843C1C" w:rsidRDefault="007E7320" w:rsidP="00EE259E">
            <w:r w:rsidRPr="007E7320">
              <w:t>Logo Designing</w:t>
            </w:r>
          </w:p>
          <w:p w14:paraId="2FBEF768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7EFE4F8" wp14:editId="792FFE25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2D572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4C262740" w14:textId="77777777" w:rsidR="00843C1C" w:rsidRDefault="00843C1C" w:rsidP="00EE259E"/>
        </w:tc>
        <w:tc>
          <w:tcPr>
            <w:tcW w:w="5534" w:type="dxa"/>
          </w:tcPr>
          <w:p w14:paraId="6EBC8D40" w14:textId="77777777" w:rsidR="00843C1C" w:rsidRDefault="00F902AC" w:rsidP="00EE259E">
            <w:pPr>
              <w:pStyle w:val="Heading1"/>
            </w:pPr>
            <w:sdt>
              <w:sdtPr>
                <w:id w:val="1696962928"/>
                <w:placeholder>
                  <w:docPart w:val="DB692B93503A475FB324052F4A0C4B20"/>
                </w:placeholder>
                <w:temporary/>
                <w:showingPlcHdr/>
                <w15:appearance w15:val="hidden"/>
              </w:sdtPr>
              <w:sdtEndPr/>
              <w:sdtContent>
                <w:r w:rsidR="00843C1C" w:rsidRPr="002A61D3">
                  <w:t>Experience</w:t>
                </w:r>
              </w:sdtContent>
            </w:sdt>
          </w:p>
          <w:p w14:paraId="5283C9A2" w14:textId="77777777" w:rsidR="00843C1C" w:rsidRPr="00F902AC" w:rsidRDefault="007E7320" w:rsidP="007E732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F902AC">
              <w:rPr>
                <w:rFonts w:eastAsiaTheme="majorEastAsia" w:cs="Times New Roman (Headings CS)"/>
                <w:b/>
                <w:caps/>
                <w:spacing w:val="10"/>
                <w:szCs w:val="26"/>
              </w:rPr>
              <w:t>Developing Mobile-Friendly and Responsive Designs</w:t>
            </w:r>
          </w:p>
          <w:p w14:paraId="24DB2F95" w14:textId="77777777" w:rsidR="00F902AC" w:rsidRPr="00F902AC" w:rsidRDefault="00F902AC" w:rsidP="00F902AC">
            <w:pPr>
              <w:pStyle w:val="ListParagraph"/>
              <w:rPr>
                <w:b/>
              </w:rPr>
            </w:pPr>
          </w:p>
          <w:p w14:paraId="07BD37E8" w14:textId="77777777" w:rsidR="00843C1C" w:rsidRPr="00F902AC" w:rsidRDefault="007E7320" w:rsidP="007E732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F902AC">
              <w:rPr>
                <w:rFonts w:eastAsiaTheme="majorEastAsia" w:cs="Times New Roman (Headings CS)"/>
                <w:b/>
                <w:caps/>
                <w:spacing w:val="10"/>
                <w:szCs w:val="26"/>
              </w:rPr>
              <w:t>Revamped a Corporate Website</w:t>
            </w:r>
          </w:p>
          <w:p w14:paraId="01166B6B" w14:textId="77777777" w:rsidR="00F902AC" w:rsidRPr="00F902AC" w:rsidRDefault="00F902AC" w:rsidP="00F902AC">
            <w:pPr>
              <w:pStyle w:val="ListParagraph"/>
              <w:rPr>
                <w:b/>
              </w:rPr>
            </w:pPr>
          </w:p>
          <w:p w14:paraId="54239AD2" w14:textId="77777777" w:rsidR="00F902AC" w:rsidRDefault="007E7320" w:rsidP="00F902AC">
            <w:pPr>
              <w:pStyle w:val="Heading3"/>
              <w:numPr>
                <w:ilvl w:val="0"/>
                <w:numId w:val="5"/>
              </w:numPr>
              <w:rPr>
                <w:lang w:val="de-DE"/>
              </w:rPr>
            </w:pPr>
            <w:r w:rsidRPr="00F902AC">
              <w:rPr>
                <w:lang w:val="de-DE"/>
              </w:rPr>
              <w:t>D</w:t>
            </w:r>
            <w:r w:rsidR="00F902AC">
              <w:rPr>
                <w:lang w:val="de-DE"/>
              </w:rPr>
              <w:t>ESIGNING LOGOS</w:t>
            </w:r>
          </w:p>
          <w:p w14:paraId="74F757E8" w14:textId="77777777" w:rsidR="007E7320" w:rsidRDefault="00F902AC" w:rsidP="00F902AC">
            <w:pPr>
              <w:pStyle w:val="Heading3"/>
              <w:numPr>
                <w:ilvl w:val="0"/>
                <w:numId w:val="5"/>
              </w:numPr>
            </w:pPr>
            <w:r>
              <w:t>DESIGNING CLOTHING LAYOUTS</w:t>
            </w:r>
          </w:p>
          <w:p w14:paraId="4FF460FB" w14:textId="77777777" w:rsidR="00F902AC" w:rsidRPr="00F902AC" w:rsidRDefault="00F902AC" w:rsidP="00F902A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de-DE"/>
              </w:rPr>
            </w:pPr>
            <w:r>
              <w:rPr>
                <w:b/>
                <w:bCs/>
              </w:rPr>
              <w:t>CONDUCTED</w:t>
            </w:r>
            <w:r w:rsidRPr="00F902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CODE REVIEWS</w:t>
            </w:r>
            <w:r w:rsidRPr="00F902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AND MENTORING</w:t>
            </w:r>
          </w:p>
          <w:p w14:paraId="6D396734" w14:textId="77777777" w:rsidR="00843C1C" w:rsidRDefault="00843C1C" w:rsidP="00C211BC"/>
        </w:tc>
      </w:tr>
    </w:tbl>
    <w:p w14:paraId="03FCA71F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AFCBC" w14:textId="77777777" w:rsidR="007E7320" w:rsidRDefault="007E7320" w:rsidP="00AA35A8">
      <w:pPr>
        <w:spacing w:line="240" w:lineRule="auto"/>
      </w:pPr>
      <w:r>
        <w:separator/>
      </w:r>
    </w:p>
  </w:endnote>
  <w:endnote w:type="continuationSeparator" w:id="0">
    <w:p w14:paraId="365E5186" w14:textId="77777777" w:rsidR="007E7320" w:rsidRDefault="007E732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E0156" w14:textId="77777777" w:rsidR="007E7320" w:rsidRDefault="007E7320" w:rsidP="00AA35A8">
      <w:pPr>
        <w:spacing w:line="240" w:lineRule="auto"/>
      </w:pPr>
      <w:r>
        <w:separator/>
      </w:r>
    </w:p>
  </w:footnote>
  <w:footnote w:type="continuationSeparator" w:id="0">
    <w:p w14:paraId="49E87099" w14:textId="77777777" w:rsidR="007E7320" w:rsidRDefault="007E732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04F01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bullet="t">
        <v:imagedata r:id="rId2" o:title=""/>
      </v:shape>
    </w:pict>
  </w:numPicBullet>
  <w:abstractNum w:abstractNumId="0" w15:restartNumberingAfterBreak="0">
    <w:nsid w:val="034C3491"/>
    <w:multiLevelType w:val="hybridMultilevel"/>
    <w:tmpl w:val="52CE1660"/>
    <w:lvl w:ilvl="0" w:tplc="FAD0C1DA">
      <w:start w:val="20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 (Headings CS)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1"/>
  </w:num>
  <w:num w:numId="2" w16cid:durableId="1675840551">
    <w:abstractNumId w:val="4"/>
  </w:num>
  <w:num w:numId="3" w16cid:durableId="751318933">
    <w:abstractNumId w:val="2"/>
  </w:num>
  <w:num w:numId="4" w16cid:durableId="2055545808">
    <w:abstractNumId w:val="3"/>
  </w:num>
  <w:num w:numId="5" w16cid:durableId="104787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2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4DD0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E7320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4571E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902AC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857AF"/>
  <w15:chartTrackingRefBased/>
  <w15:docId w15:val="{7E273064-8963-44B0-9EFB-9809E2D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7E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alisikbryan92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D0A84789D64AC898B99ADFB2A4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30A2-2213-4239-92D1-F13BFE5A344C}"/>
      </w:docPartPr>
      <w:docPartBody>
        <w:p w:rsidR="00986262" w:rsidRDefault="00986262">
          <w:pPr>
            <w:pStyle w:val="8BD0A84789D64AC898B99ADFB2A42970"/>
          </w:pPr>
          <w:r w:rsidRPr="002A61D3">
            <w:t>Objective</w:t>
          </w:r>
        </w:p>
      </w:docPartBody>
    </w:docPart>
    <w:docPart>
      <w:docPartPr>
        <w:name w:val="0CBF075468854E16A5F9495C3628B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D9621-ADA2-448A-8671-0F33B5392F53}"/>
      </w:docPartPr>
      <w:docPartBody>
        <w:p w:rsidR="00986262" w:rsidRDefault="00986262">
          <w:pPr>
            <w:pStyle w:val="0CBF075468854E16A5F9495C3628BC68"/>
          </w:pPr>
          <w:r>
            <w:t>Contact</w:t>
          </w:r>
        </w:p>
      </w:docPartBody>
    </w:docPart>
    <w:docPart>
      <w:docPartPr>
        <w:name w:val="5A87625378E144C3A823C7F492FA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C5111-656D-4D02-B7D9-A8B162532C53}"/>
      </w:docPartPr>
      <w:docPartBody>
        <w:p w:rsidR="00986262" w:rsidRDefault="00986262">
          <w:pPr>
            <w:pStyle w:val="5A87625378E144C3A823C7F492FAC492"/>
          </w:pPr>
          <w:r>
            <w:t>Education</w:t>
          </w:r>
        </w:p>
      </w:docPartBody>
    </w:docPart>
    <w:docPart>
      <w:docPartPr>
        <w:name w:val="4C643CD5BDC942279F165CAD73AE1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1EFF7-FB62-4116-9AF7-888136169473}"/>
      </w:docPartPr>
      <w:docPartBody>
        <w:p w:rsidR="00986262" w:rsidRDefault="00986262">
          <w:pPr>
            <w:pStyle w:val="4C643CD5BDC942279F165CAD73AE1D7B"/>
          </w:pPr>
          <w:r w:rsidRPr="00010CFB">
            <w:t>Skills</w:t>
          </w:r>
        </w:p>
      </w:docPartBody>
    </w:docPart>
    <w:docPart>
      <w:docPartPr>
        <w:name w:val="DB692B93503A475FB324052F4A0C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24C5-C395-43A6-9713-73B5DD599B4F}"/>
      </w:docPartPr>
      <w:docPartBody>
        <w:p w:rsidR="00986262" w:rsidRDefault="00986262">
          <w:pPr>
            <w:pStyle w:val="DB692B93503A475FB324052F4A0C4B20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62"/>
    <w:rsid w:val="00414DD0"/>
    <w:rsid w:val="009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E952447DB40F4B6BEE803C2C367E7">
    <w:name w:val="23DE952447DB40F4B6BEE803C2C367E7"/>
  </w:style>
  <w:style w:type="paragraph" w:customStyle="1" w:styleId="5F98F97B58FD4CCC8638812579D37C1B">
    <w:name w:val="5F98F97B58FD4CCC8638812579D37C1B"/>
  </w:style>
  <w:style w:type="paragraph" w:customStyle="1" w:styleId="8BD0A84789D64AC898B99ADFB2A42970">
    <w:name w:val="8BD0A84789D64AC898B99ADFB2A42970"/>
  </w:style>
  <w:style w:type="paragraph" w:customStyle="1" w:styleId="D2071A2CB9CB43619A8409B8695E6B6D">
    <w:name w:val="D2071A2CB9CB43619A8409B8695E6B6D"/>
  </w:style>
  <w:style w:type="paragraph" w:customStyle="1" w:styleId="0CBF075468854E16A5F9495C3628BC68">
    <w:name w:val="0CBF075468854E16A5F9495C3628BC68"/>
  </w:style>
  <w:style w:type="paragraph" w:customStyle="1" w:styleId="84322B3700F04838B4389E3DD0515215">
    <w:name w:val="84322B3700F04838B4389E3DD0515215"/>
  </w:style>
  <w:style w:type="paragraph" w:customStyle="1" w:styleId="587A04CDC79745D2BBBC7A963ED90966">
    <w:name w:val="587A04CDC79745D2BBBC7A963ED90966"/>
  </w:style>
  <w:style w:type="paragraph" w:customStyle="1" w:styleId="80C2F5A5D48A4A2D9A028CEC427B8E3A">
    <w:name w:val="80C2F5A5D48A4A2D9A028CEC427B8E3A"/>
  </w:style>
  <w:style w:type="paragraph" w:customStyle="1" w:styleId="31676EBC70AB4608944DC29D9219E90C">
    <w:name w:val="31676EBC70AB4608944DC29D9219E90C"/>
  </w:style>
  <w:style w:type="paragraph" w:customStyle="1" w:styleId="5A87625378E144C3A823C7F492FAC492">
    <w:name w:val="5A87625378E144C3A823C7F492FAC492"/>
  </w:style>
  <w:style w:type="paragraph" w:customStyle="1" w:styleId="E189C06D38664E738E94EAF899431DE9">
    <w:name w:val="E189C06D38664E738E94EAF899431DE9"/>
  </w:style>
  <w:style w:type="paragraph" w:customStyle="1" w:styleId="14B1A4453DCB444EA4A89E3AEFF75FF1">
    <w:name w:val="14B1A4453DCB444EA4A89E3AEFF75FF1"/>
  </w:style>
  <w:style w:type="paragraph" w:customStyle="1" w:styleId="88A7F39A0DDC4519ACF602FDCD8B01F0">
    <w:name w:val="88A7F39A0DDC4519ACF602FDCD8B01F0"/>
  </w:style>
  <w:style w:type="paragraph" w:customStyle="1" w:styleId="1E4D36D3CC31437FBB3A5F5F12E150BD">
    <w:name w:val="1E4D36D3CC31437FBB3A5F5F12E150BD"/>
  </w:style>
  <w:style w:type="paragraph" w:customStyle="1" w:styleId="4C643CD5BDC942279F165CAD73AE1D7B">
    <w:name w:val="4C643CD5BDC942279F165CAD73AE1D7B"/>
  </w:style>
  <w:style w:type="paragraph" w:customStyle="1" w:styleId="9CA1DE2C3A644121A3D15B3024C37A62">
    <w:name w:val="9CA1DE2C3A644121A3D15B3024C37A62"/>
  </w:style>
  <w:style w:type="paragraph" w:customStyle="1" w:styleId="E47041EBC8244BA0B2F9B16E94BC111F">
    <w:name w:val="E47041EBC8244BA0B2F9B16E94BC111F"/>
  </w:style>
  <w:style w:type="paragraph" w:customStyle="1" w:styleId="E8859743649A4159B8D0597092DAA3AA">
    <w:name w:val="E8859743649A4159B8D0597092DAA3AA"/>
  </w:style>
  <w:style w:type="paragraph" w:customStyle="1" w:styleId="A2B8CA3C32B2477FAC085A73C6F90C45">
    <w:name w:val="A2B8CA3C32B2477FAC085A73C6F90C45"/>
  </w:style>
  <w:style w:type="paragraph" w:customStyle="1" w:styleId="DB692B93503A475FB324052F4A0C4B20">
    <w:name w:val="DB692B93503A475FB324052F4A0C4B20"/>
  </w:style>
  <w:style w:type="paragraph" w:customStyle="1" w:styleId="C91A483856B14058AEA9BF1630A629E1">
    <w:name w:val="C91A483856B14058AEA9BF1630A629E1"/>
  </w:style>
  <w:style w:type="paragraph" w:customStyle="1" w:styleId="6928EE24B3EA4534B3388E1292DA08C9">
    <w:name w:val="6928EE24B3EA4534B3388E1292DA08C9"/>
  </w:style>
  <w:style w:type="paragraph" w:customStyle="1" w:styleId="FE2E42F2E8F645089A929D0597CE9723">
    <w:name w:val="FE2E42F2E8F645089A929D0597CE9723"/>
  </w:style>
  <w:style w:type="paragraph" w:customStyle="1" w:styleId="B2DE0064ECED4A38BF2F17F781C4CF7B">
    <w:name w:val="B2DE0064ECED4A38BF2F17F781C4CF7B"/>
  </w:style>
  <w:style w:type="paragraph" w:customStyle="1" w:styleId="E3D3484B62C545659849629C968407E7">
    <w:name w:val="E3D3484B62C545659849629C968407E7"/>
  </w:style>
  <w:style w:type="paragraph" w:customStyle="1" w:styleId="9268E5E5EE0343B1A90B68CE407954AF">
    <w:name w:val="9268E5E5EE0343B1A90B68CE407954AF"/>
  </w:style>
  <w:style w:type="paragraph" w:customStyle="1" w:styleId="92153212DAB24E8EA05F562C56EB2AE1">
    <w:name w:val="92153212DAB24E8EA05F562C56EB2AE1"/>
  </w:style>
  <w:style w:type="paragraph" w:customStyle="1" w:styleId="85FD6DB89BBD4E0AB34AC84D4F296BCD">
    <w:name w:val="85FD6DB89BBD4E0AB34AC84D4F296BCD"/>
  </w:style>
  <w:style w:type="paragraph" w:customStyle="1" w:styleId="21CC3995C32F415DBA00D1E0DCA24A6A">
    <w:name w:val="21CC3995C32F415DBA00D1E0DCA24A6A"/>
  </w:style>
  <w:style w:type="paragraph" w:customStyle="1" w:styleId="5D3F4D427669417E93DC3458D7053260">
    <w:name w:val="5D3F4D427669417E93DC3458D7053260"/>
  </w:style>
  <w:style w:type="paragraph" w:customStyle="1" w:styleId="916C138918AD4150B467EA46275BA018">
    <w:name w:val="916C138918AD4150B467EA46275BA018"/>
  </w:style>
  <w:style w:type="paragraph" w:customStyle="1" w:styleId="386125516DE741FB9F0C55D1CB4F1ACB">
    <w:name w:val="386125516DE741FB9F0C55D1CB4F1ACB"/>
  </w:style>
  <w:style w:type="paragraph" w:customStyle="1" w:styleId="672D3DF7B22A41C69CA232534A2D7473">
    <w:name w:val="672D3DF7B22A41C69CA232534A2D7473"/>
  </w:style>
  <w:style w:type="paragraph" w:customStyle="1" w:styleId="D0D7E7A237C0409AB4A6A966A90FB8F7">
    <w:name w:val="D0D7E7A237C0409AB4A6A966A90FB8F7"/>
  </w:style>
  <w:style w:type="paragraph" w:customStyle="1" w:styleId="D2E8352788064FED9A9E77A3B7EFA5A8">
    <w:name w:val="D2E8352788064FED9A9E77A3B7EFA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19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talisik</dc:creator>
  <cp:keywords/>
  <dc:description/>
  <cp:lastModifiedBy>TALISIK, BRYAN</cp:lastModifiedBy>
  <cp:revision>1</cp:revision>
  <dcterms:created xsi:type="dcterms:W3CDTF">2024-10-12T06:15:00Z</dcterms:created>
  <dcterms:modified xsi:type="dcterms:W3CDTF">2024-10-12T06:34:00Z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